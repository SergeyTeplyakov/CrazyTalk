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D16" w:rsidRPr="009E7D16" w:rsidRDefault="009E7D16" w:rsidP="009E7D16">
      <w:pPr>
        <w:pStyle w:val="H1"/>
        <w:rPr>
          <w:lang w:val="en-US"/>
        </w:rPr>
      </w:pPr>
      <w:proofErr w:type="spellStart"/>
      <w:r>
        <w:rPr>
          <w:lang w:val="en-US"/>
        </w:rPr>
        <w:t>CrazyTalk</w:t>
      </w:r>
      <w:proofErr w:type="spellEnd"/>
    </w:p>
    <w:p w:rsidR="000154DB" w:rsidRDefault="009E7D16" w:rsidP="009E7D16">
      <w:pPr>
        <w:pStyle w:val="H3"/>
        <w:rPr>
          <w:lang w:val="en-US"/>
        </w:rPr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diagrams</w:t>
      </w:r>
    </w:p>
    <w:p w:rsidR="009E7D16" w:rsidRPr="009E7D16" w:rsidRDefault="009E7D16" w:rsidP="009E7D16">
      <w:pPr>
        <w:pStyle w:val="H4"/>
        <w:rPr>
          <w:lang w:val="en-US"/>
        </w:rPr>
      </w:pPr>
      <w:r>
        <w:rPr>
          <w:lang w:val="en-US"/>
        </w:rPr>
        <w:t>Messages class diagram</w:t>
      </w:r>
    </w:p>
    <w:p w:rsidR="009E7D16" w:rsidRDefault="00BA7419" w:rsidP="009E7D16">
      <w:pPr>
        <w:pStyle w:val="Paragrap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998591" cy="4397072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34" cy="4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D16" w:rsidRPr="009E7D16" w:rsidRDefault="009E7D16" w:rsidP="009E7D16">
      <w:pPr>
        <w:pStyle w:val="H4"/>
        <w:rPr>
          <w:lang w:val="en-US"/>
        </w:rPr>
      </w:pPr>
      <w:r>
        <w:rPr>
          <w:lang w:val="en-US"/>
        </w:rPr>
        <w:t>Login sequence diagram</w:t>
      </w:r>
    </w:p>
    <w:p w:rsidR="009E7D16" w:rsidRPr="009E7D16" w:rsidRDefault="00BA7419" w:rsidP="009E7D16">
      <w:pPr>
        <w:pStyle w:val="Paragrap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562350" cy="73069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16" w:rsidRPr="009E7D16" w:rsidRDefault="009E7D16" w:rsidP="009E7D16">
      <w:pPr>
        <w:pStyle w:val="H3"/>
        <w:rPr>
          <w:lang w:val="en-US"/>
        </w:rPr>
      </w:pPr>
      <w:r>
        <w:rPr>
          <w:lang w:val="en-US"/>
        </w:rPr>
        <w:t>Message samples</w:t>
      </w:r>
    </w:p>
    <w:p w:rsidR="000B0737" w:rsidRDefault="009E7D16" w:rsidP="009E7D16">
      <w:pPr>
        <w:pStyle w:val="H4"/>
        <w:rPr>
          <w:lang w:val="en-US"/>
        </w:rPr>
      </w:pPr>
      <w:r>
        <w:rPr>
          <w:lang w:val="en-US"/>
        </w:rPr>
        <w:t>Login</w:t>
      </w:r>
    </w:p>
    <w:p w:rsidR="009E7D16" w:rsidRPr="009E7D16" w:rsidRDefault="009E7D16" w:rsidP="009E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Cs w:val="20"/>
          <w:lang w:val="uk-UA" w:eastAsia="uk-UA"/>
        </w:rPr>
      </w:pPr>
      <w:r w:rsidRPr="009E7D16">
        <w:rPr>
          <w:rFonts w:ascii="Consolas" w:hAnsi="Consolas" w:cs="Consolas"/>
          <w:color w:val="A31515"/>
          <w:szCs w:val="20"/>
          <w:lang w:val="uk-UA" w:eastAsia="uk-UA"/>
        </w:rPr>
        <w:t>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message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version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&gt;1&lt;/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version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messageId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&gt;123&lt;/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messageId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comma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nd type=""Login""&gt;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  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userInfo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    &lt;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name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User nam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e&lt;/name&gt;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  &lt;/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userInfo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 &lt;/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command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  <w:r w:rsidRPr="009E7D16">
        <w:rPr>
          <w:rFonts w:ascii="Consolas" w:hAnsi="Consolas" w:cs="Consolas"/>
          <w:szCs w:val="20"/>
          <w:lang w:val="uk-UA" w:eastAsia="uk-UA"/>
        </w:rPr>
        <w:br/>
      </w:r>
      <w:r w:rsidRPr="009E7D16">
        <w:rPr>
          <w:rFonts w:ascii="Consolas" w:hAnsi="Consolas" w:cs="Consolas"/>
          <w:color w:val="A31515"/>
          <w:szCs w:val="20"/>
          <w:lang w:val="uk-UA" w:eastAsia="uk-UA"/>
        </w:rPr>
        <w:t> &lt;/</w:t>
      </w:r>
      <w:proofErr w:type="spellStart"/>
      <w:r w:rsidRPr="009E7D16">
        <w:rPr>
          <w:rFonts w:ascii="Consolas" w:hAnsi="Consolas" w:cs="Consolas"/>
          <w:color w:val="A31515"/>
          <w:szCs w:val="20"/>
          <w:lang w:val="uk-UA" w:eastAsia="uk-UA"/>
        </w:rPr>
        <w:t>message</w:t>
      </w:r>
      <w:proofErr w:type="spellEnd"/>
      <w:r w:rsidRPr="009E7D16">
        <w:rPr>
          <w:rFonts w:ascii="Consolas" w:hAnsi="Consolas" w:cs="Consolas"/>
          <w:color w:val="A31515"/>
          <w:szCs w:val="20"/>
          <w:lang w:val="uk-UA" w:eastAsia="uk-UA"/>
        </w:rPr>
        <w:t>&gt;</w:t>
      </w:r>
    </w:p>
    <w:p w:rsidR="009E7D16" w:rsidRDefault="009E7D16" w:rsidP="009E7D16">
      <w:pPr>
        <w:pStyle w:val="H4"/>
        <w:rPr>
          <w:lang w:val="en-US"/>
        </w:rPr>
      </w:pPr>
      <w:proofErr w:type="spellStart"/>
      <w:r>
        <w:rPr>
          <w:lang w:val="en-US"/>
        </w:rPr>
        <w:t>Ack</w:t>
      </w:r>
      <w:proofErr w:type="spellEnd"/>
    </w:p>
    <w:p w:rsidR="009E7D16" w:rsidRPr="009E7D16" w:rsidRDefault="009E7D16" w:rsidP="009E7D16">
      <w:pPr>
        <w:pStyle w:val="HTML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&gt;1&lt;/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&gt;123&lt;/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comma</w:t>
      </w:r>
      <w:proofErr w:type="spellEnd"/>
      <w:r>
        <w:rPr>
          <w:rFonts w:ascii="Consolas" w:hAnsi="Consolas" w:cs="Consolas"/>
          <w:color w:val="A31515"/>
        </w:rPr>
        <w:t>nd type=""Ack""&gt;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&gt;321&lt;/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&lt;/</w:t>
      </w:r>
      <w:proofErr w:type="spellStart"/>
      <w:r>
        <w:rPr>
          <w:rFonts w:ascii="Consolas" w:hAnsi="Consolas" w:cs="Consolas"/>
          <w:color w:val="A31515"/>
        </w:rPr>
        <w:t>command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&lt;/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9E7D16" w:rsidRDefault="009E7D16" w:rsidP="009E7D16">
      <w:pPr>
        <w:pStyle w:val="H4"/>
        <w:rPr>
          <w:lang w:val="en-US"/>
        </w:rPr>
      </w:pPr>
      <w:proofErr w:type="spellStart"/>
      <w:r>
        <w:rPr>
          <w:lang w:val="en-US"/>
        </w:rPr>
        <w:t>UserStateChanged</w:t>
      </w:r>
      <w:proofErr w:type="spellEnd"/>
    </w:p>
    <w:p w:rsidR="009E7D16" w:rsidRPr="009E7D16" w:rsidRDefault="009E7D16" w:rsidP="009E7D16">
      <w:pPr>
        <w:pStyle w:val="HTML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&gt;1&lt;/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&gt;123&lt;/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comma</w:t>
      </w:r>
      <w:proofErr w:type="spellEnd"/>
      <w:r>
        <w:rPr>
          <w:rFonts w:ascii="Consolas" w:hAnsi="Consolas" w:cs="Consolas"/>
          <w:color w:val="A31515"/>
        </w:rPr>
        <w:t>nd type=""UserState""&gt;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&lt;</w:t>
      </w:r>
      <w:proofErr w:type="spellStart"/>
      <w:r>
        <w:rPr>
          <w:rFonts w:ascii="Consolas" w:hAnsi="Consolas" w:cs="Consolas"/>
          <w:color w:val="A31515"/>
        </w:rPr>
        <w:t>name</w:t>
      </w:r>
      <w:proofErr w:type="spellEnd"/>
      <w:r>
        <w:rPr>
          <w:rFonts w:ascii="Consolas" w:hAnsi="Consolas" w:cs="Consolas"/>
          <w:color w:val="A31515"/>
        </w:rPr>
        <w:t>&gt;</w:t>
      </w:r>
      <w:proofErr w:type="spellStart"/>
      <w:r>
        <w:rPr>
          <w:rFonts w:ascii="Consolas" w:hAnsi="Consolas" w:cs="Consolas"/>
          <w:color w:val="A31515"/>
        </w:rPr>
        <w:t>Another u</w:t>
      </w:r>
      <w:proofErr w:type="spellEnd"/>
      <w:r>
        <w:rPr>
          <w:rFonts w:ascii="Consolas" w:hAnsi="Consolas" w:cs="Consolas"/>
          <w:color w:val="A31515"/>
        </w:rPr>
        <w:t>ser name&lt;/name&gt;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&lt;/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userState</w:t>
      </w:r>
      <w:proofErr w:type="spellEnd"/>
      <w:r>
        <w:rPr>
          <w:rFonts w:ascii="Consolas" w:hAnsi="Consolas" w:cs="Consolas"/>
          <w:color w:val="A31515"/>
        </w:rPr>
        <w:t>&gt;</w:t>
      </w:r>
      <w:proofErr w:type="spellStart"/>
      <w:r>
        <w:rPr>
          <w:rFonts w:ascii="Consolas" w:hAnsi="Consolas" w:cs="Consolas"/>
          <w:color w:val="A31515"/>
        </w:rPr>
        <w:t>Some user state</w:t>
      </w:r>
      <w:proofErr w:type="spellEnd"/>
      <w:r>
        <w:rPr>
          <w:rFonts w:ascii="Consolas" w:hAnsi="Consolas" w:cs="Consolas"/>
          <w:color w:val="A31515"/>
        </w:rPr>
        <w:t>&lt;/</w:t>
      </w:r>
      <w:proofErr w:type="spellStart"/>
      <w:r>
        <w:rPr>
          <w:rFonts w:ascii="Consolas" w:hAnsi="Consolas" w:cs="Consolas"/>
          <w:color w:val="A31515"/>
        </w:rPr>
        <w:t>userState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&lt;/</w:t>
      </w:r>
      <w:proofErr w:type="spellStart"/>
      <w:r>
        <w:rPr>
          <w:rFonts w:ascii="Consolas" w:hAnsi="Consolas" w:cs="Consolas"/>
          <w:color w:val="A31515"/>
        </w:rPr>
        <w:t>command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&lt;/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9E7D16" w:rsidRDefault="009E7D16" w:rsidP="009E7D16">
      <w:pPr>
        <w:pStyle w:val="H4"/>
        <w:rPr>
          <w:lang w:val="en-US"/>
        </w:rPr>
      </w:pPr>
      <w:proofErr w:type="spellStart"/>
      <w:r>
        <w:rPr>
          <w:lang w:val="en-US"/>
        </w:rPr>
        <w:t>TextMessage</w:t>
      </w:r>
      <w:proofErr w:type="spellEnd"/>
    </w:p>
    <w:p w:rsidR="009E7D16" w:rsidRDefault="009E7D16" w:rsidP="009E7D16">
      <w:pPr>
        <w:pStyle w:val="HTML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>&lt;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&gt;1&lt;/</w:t>
      </w:r>
      <w:proofErr w:type="spellStart"/>
      <w:r>
        <w:rPr>
          <w:rFonts w:ascii="Consolas" w:hAnsi="Consolas" w:cs="Consolas"/>
          <w:color w:val="A31515"/>
        </w:rPr>
        <w:t>version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&gt;123&lt;/</w:t>
      </w:r>
      <w:proofErr w:type="spellStart"/>
      <w:r>
        <w:rPr>
          <w:rFonts w:ascii="Consolas" w:hAnsi="Consolas" w:cs="Consolas"/>
          <w:color w:val="A31515"/>
        </w:rPr>
        <w:t>messageId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</w:t>
      </w:r>
      <w:proofErr w:type="spellStart"/>
      <w:r>
        <w:rPr>
          <w:rFonts w:ascii="Consolas" w:hAnsi="Consolas" w:cs="Consolas"/>
          <w:color w:val="A31515"/>
        </w:rPr>
        <w:t>comma</w:t>
      </w:r>
      <w:proofErr w:type="spellEnd"/>
      <w:r>
        <w:rPr>
          <w:rFonts w:ascii="Consolas" w:hAnsi="Consolas" w:cs="Consolas"/>
          <w:color w:val="A31515"/>
        </w:rPr>
        <w:t>nd type=""TextMessage""&gt;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from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&lt;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  &lt;</w:t>
      </w:r>
      <w:proofErr w:type="spellStart"/>
      <w:r>
        <w:rPr>
          <w:rFonts w:ascii="Consolas" w:hAnsi="Consolas" w:cs="Consolas"/>
          <w:color w:val="A31515"/>
        </w:rPr>
        <w:t>name</w:t>
      </w:r>
      <w:proofErr w:type="spellEnd"/>
      <w:r>
        <w:rPr>
          <w:rFonts w:ascii="Consolas" w:hAnsi="Consolas" w:cs="Consolas"/>
          <w:color w:val="A31515"/>
        </w:rPr>
        <w:t>&gt;</w:t>
      </w:r>
      <w:proofErr w:type="spellStart"/>
      <w:r>
        <w:rPr>
          <w:rFonts w:ascii="Consolas" w:hAnsi="Consolas" w:cs="Consolas"/>
          <w:color w:val="A31515"/>
        </w:rPr>
        <w:t>Sender</w:t>
      </w:r>
      <w:proofErr w:type="spellEnd"/>
      <w:r>
        <w:rPr>
          <w:rFonts w:ascii="Consolas" w:hAnsi="Consolas" w:cs="Consolas"/>
          <w:color w:val="A31515"/>
        </w:rPr>
        <w:t>&lt;/</w:t>
      </w:r>
      <w:proofErr w:type="spellStart"/>
      <w:r>
        <w:rPr>
          <w:rFonts w:ascii="Consolas" w:hAnsi="Consolas" w:cs="Consolas"/>
          <w:color w:val="A31515"/>
        </w:rPr>
        <w:t>name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&lt;/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&lt;/</w:t>
      </w:r>
      <w:proofErr w:type="spellStart"/>
      <w:r>
        <w:rPr>
          <w:rFonts w:ascii="Consolas" w:hAnsi="Consolas" w:cs="Consolas"/>
          <w:color w:val="A31515"/>
        </w:rPr>
        <w:t>from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to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&lt;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  &lt;</w:t>
      </w:r>
      <w:proofErr w:type="spellStart"/>
      <w:r>
        <w:rPr>
          <w:rFonts w:ascii="Consolas" w:hAnsi="Consolas" w:cs="Consolas"/>
          <w:color w:val="A31515"/>
        </w:rPr>
        <w:t>name</w:t>
      </w:r>
      <w:proofErr w:type="spellEnd"/>
      <w:r>
        <w:rPr>
          <w:rFonts w:ascii="Consolas" w:hAnsi="Consolas" w:cs="Consolas"/>
          <w:color w:val="A31515"/>
        </w:rPr>
        <w:t>&gt;</w:t>
      </w:r>
      <w:proofErr w:type="spellStart"/>
      <w:r>
        <w:rPr>
          <w:rFonts w:ascii="Consolas" w:hAnsi="Consolas" w:cs="Consolas"/>
          <w:color w:val="A31515"/>
        </w:rPr>
        <w:t>Receiver</w:t>
      </w:r>
      <w:proofErr w:type="spellEnd"/>
      <w:r>
        <w:rPr>
          <w:rFonts w:ascii="Consolas" w:hAnsi="Consolas" w:cs="Consolas"/>
          <w:color w:val="A31515"/>
        </w:rPr>
        <w:t>&lt;/</w:t>
      </w:r>
      <w:proofErr w:type="spellStart"/>
      <w:r>
        <w:rPr>
          <w:rFonts w:ascii="Consolas" w:hAnsi="Consolas" w:cs="Consolas"/>
          <w:color w:val="A31515"/>
        </w:rPr>
        <w:t>name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  &lt;/</w:t>
      </w:r>
      <w:proofErr w:type="spellStart"/>
      <w:r>
        <w:rPr>
          <w:rFonts w:ascii="Consolas" w:hAnsi="Consolas" w:cs="Consolas"/>
          <w:color w:val="A31515"/>
        </w:rPr>
        <w:t>userInfo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&lt;/</w:t>
      </w:r>
      <w:proofErr w:type="spellStart"/>
      <w:r>
        <w:rPr>
          <w:rFonts w:ascii="Consolas" w:hAnsi="Consolas" w:cs="Consolas"/>
          <w:color w:val="A31515"/>
        </w:rPr>
        <w:t>to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  &lt;</w:t>
      </w:r>
      <w:proofErr w:type="spellStart"/>
      <w:r>
        <w:rPr>
          <w:rFonts w:ascii="Consolas" w:hAnsi="Consolas" w:cs="Consolas"/>
          <w:color w:val="A31515"/>
        </w:rPr>
        <w:t>textMessage</w:t>
      </w:r>
      <w:proofErr w:type="spellEnd"/>
      <w:r>
        <w:rPr>
          <w:rFonts w:ascii="Consolas" w:hAnsi="Consolas" w:cs="Consolas"/>
          <w:color w:val="A31515"/>
        </w:rPr>
        <w:t>&gt;</w:t>
      </w:r>
      <w:proofErr w:type="spellStart"/>
      <w:r>
        <w:rPr>
          <w:rFonts w:ascii="Consolas" w:hAnsi="Consolas" w:cs="Consolas"/>
          <w:color w:val="A31515"/>
        </w:rPr>
        <w:t>Some silly text message</w:t>
      </w:r>
      <w:proofErr w:type="spellEnd"/>
      <w:r>
        <w:rPr>
          <w:rFonts w:ascii="Consolas" w:hAnsi="Consolas" w:cs="Consolas"/>
          <w:color w:val="A31515"/>
        </w:rPr>
        <w:t>&lt;/</w:t>
      </w:r>
      <w:proofErr w:type="spellStart"/>
      <w:r>
        <w:rPr>
          <w:rFonts w:ascii="Consolas" w:hAnsi="Consolas" w:cs="Consolas"/>
          <w:color w:val="A31515"/>
        </w:rPr>
        <w:t>textMessage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 &lt;/</w:t>
      </w:r>
      <w:proofErr w:type="spellStart"/>
      <w:r>
        <w:rPr>
          <w:rFonts w:ascii="Consolas" w:hAnsi="Consolas" w:cs="Consolas"/>
          <w:color w:val="A31515"/>
        </w:rPr>
        <w:t>command</w:t>
      </w:r>
      <w:proofErr w:type="spellEnd"/>
      <w:r>
        <w:rPr>
          <w:rFonts w:ascii="Consolas" w:hAnsi="Consolas" w:cs="Consolas"/>
          <w:color w:val="A31515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color w:val="A31515"/>
        </w:rPr>
        <w:t> &lt;/</w:t>
      </w:r>
      <w:proofErr w:type="spellStart"/>
      <w:r>
        <w:rPr>
          <w:rFonts w:ascii="Consolas" w:hAnsi="Consolas" w:cs="Consolas"/>
          <w:color w:val="A31515"/>
        </w:rPr>
        <w:t>message</w:t>
      </w:r>
      <w:proofErr w:type="spellEnd"/>
      <w:r>
        <w:rPr>
          <w:rFonts w:ascii="Consolas" w:hAnsi="Consolas" w:cs="Consolas"/>
          <w:color w:val="A31515"/>
        </w:rPr>
        <w:t>&gt;</w:t>
      </w:r>
    </w:p>
    <w:p w:rsidR="009E7D16" w:rsidRPr="009E7D16" w:rsidRDefault="009E7D16" w:rsidP="009E7D16">
      <w:pPr>
        <w:pStyle w:val="Paragraph"/>
        <w:rPr>
          <w:lang w:val="uk-UA"/>
        </w:rPr>
      </w:pPr>
    </w:p>
    <w:sectPr w:rsidR="009E7D16" w:rsidRPr="009E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6C89"/>
    <w:multiLevelType w:val="hybridMultilevel"/>
    <w:tmpl w:val="5E30B166"/>
    <w:lvl w:ilvl="0" w:tplc="18B64CF0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isplayBackgroundShape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Content" w:val="1"/>
    <w:docVar w:name="Created" w:val="06.12.2002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9E7D16"/>
    <w:rsid w:val="000021EB"/>
    <w:rsid w:val="0000319E"/>
    <w:rsid w:val="00010ECF"/>
    <w:rsid w:val="000154DB"/>
    <w:rsid w:val="000209A7"/>
    <w:rsid w:val="000248D0"/>
    <w:rsid w:val="0002558F"/>
    <w:rsid w:val="000322A4"/>
    <w:rsid w:val="00041CB7"/>
    <w:rsid w:val="000478CC"/>
    <w:rsid w:val="00070609"/>
    <w:rsid w:val="00085859"/>
    <w:rsid w:val="00092A68"/>
    <w:rsid w:val="000A2510"/>
    <w:rsid w:val="000A2EDC"/>
    <w:rsid w:val="000A3B50"/>
    <w:rsid w:val="000A67A3"/>
    <w:rsid w:val="000B0737"/>
    <w:rsid w:val="000B67BB"/>
    <w:rsid w:val="000D0F99"/>
    <w:rsid w:val="000D787B"/>
    <w:rsid w:val="000D7F47"/>
    <w:rsid w:val="000E2138"/>
    <w:rsid w:val="000F0B01"/>
    <w:rsid w:val="00104E4E"/>
    <w:rsid w:val="00110B82"/>
    <w:rsid w:val="00121411"/>
    <w:rsid w:val="00121E43"/>
    <w:rsid w:val="00123A41"/>
    <w:rsid w:val="00127BAC"/>
    <w:rsid w:val="00135D76"/>
    <w:rsid w:val="001418A8"/>
    <w:rsid w:val="00155989"/>
    <w:rsid w:val="00165C0A"/>
    <w:rsid w:val="00167B25"/>
    <w:rsid w:val="0018197C"/>
    <w:rsid w:val="001B145B"/>
    <w:rsid w:val="001B148F"/>
    <w:rsid w:val="001C26F4"/>
    <w:rsid w:val="001C39D5"/>
    <w:rsid w:val="001C6253"/>
    <w:rsid w:val="001D3137"/>
    <w:rsid w:val="001D4595"/>
    <w:rsid w:val="001D64A6"/>
    <w:rsid w:val="001E3768"/>
    <w:rsid w:val="001F54D3"/>
    <w:rsid w:val="00200972"/>
    <w:rsid w:val="0020338B"/>
    <w:rsid w:val="0020469A"/>
    <w:rsid w:val="00234954"/>
    <w:rsid w:val="0024416C"/>
    <w:rsid w:val="002534BF"/>
    <w:rsid w:val="00283045"/>
    <w:rsid w:val="002906B1"/>
    <w:rsid w:val="00292EC5"/>
    <w:rsid w:val="00293A32"/>
    <w:rsid w:val="002966B6"/>
    <w:rsid w:val="002A07E4"/>
    <w:rsid w:val="002B69EB"/>
    <w:rsid w:val="002C1876"/>
    <w:rsid w:val="002C1917"/>
    <w:rsid w:val="002C30B0"/>
    <w:rsid w:val="002D196E"/>
    <w:rsid w:val="002D3DB0"/>
    <w:rsid w:val="002E2EF7"/>
    <w:rsid w:val="002E385E"/>
    <w:rsid w:val="002E45E5"/>
    <w:rsid w:val="002F5638"/>
    <w:rsid w:val="00302402"/>
    <w:rsid w:val="0031459A"/>
    <w:rsid w:val="003145C5"/>
    <w:rsid w:val="00315803"/>
    <w:rsid w:val="00323579"/>
    <w:rsid w:val="00324F66"/>
    <w:rsid w:val="00331738"/>
    <w:rsid w:val="00335D37"/>
    <w:rsid w:val="00345395"/>
    <w:rsid w:val="003457AF"/>
    <w:rsid w:val="00360FD8"/>
    <w:rsid w:val="003813ED"/>
    <w:rsid w:val="003830C3"/>
    <w:rsid w:val="00387D34"/>
    <w:rsid w:val="00393009"/>
    <w:rsid w:val="00393CD8"/>
    <w:rsid w:val="003B42D3"/>
    <w:rsid w:val="003B6FE1"/>
    <w:rsid w:val="003D3692"/>
    <w:rsid w:val="003F4482"/>
    <w:rsid w:val="003F56BE"/>
    <w:rsid w:val="0040143C"/>
    <w:rsid w:val="00410867"/>
    <w:rsid w:val="004152C4"/>
    <w:rsid w:val="00421E92"/>
    <w:rsid w:val="0043725F"/>
    <w:rsid w:val="0043782C"/>
    <w:rsid w:val="0044448E"/>
    <w:rsid w:val="0045360C"/>
    <w:rsid w:val="004628EC"/>
    <w:rsid w:val="00462AC6"/>
    <w:rsid w:val="004A2FA7"/>
    <w:rsid w:val="004A7A26"/>
    <w:rsid w:val="004B4F7E"/>
    <w:rsid w:val="004B6719"/>
    <w:rsid w:val="004C5C4B"/>
    <w:rsid w:val="004D1318"/>
    <w:rsid w:val="004E1DA3"/>
    <w:rsid w:val="004E382E"/>
    <w:rsid w:val="004E7072"/>
    <w:rsid w:val="00511918"/>
    <w:rsid w:val="005227C2"/>
    <w:rsid w:val="005323EB"/>
    <w:rsid w:val="00543A87"/>
    <w:rsid w:val="00555A3A"/>
    <w:rsid w:val="005733FA"/>
    <w:rsid w:val="00580755"/>
    <w:rsid w:val="00581E21"/>
    <w:rsid w:val="005828DE"/>
    <w:rsid w:val="00590734"/>
    <w:rsid w:val="005A4197"/>
    <w:rsid w:val="005C2DFE"/>
    <w:rsid w:val="005C7384"/>
    <w:rsid w:val="005D4B12"/>
    <w:rsid w:val="005E3A98"/>
    <w:rsid w:val="005E3F5B"/>
    <w:rsid w:val="005F0361"/>
    <w:rsid w:val="005F6830"/>
    <w:rsid w:val="00606F65"/>
    <w:rsid w:val="00621C76"/>
    <w:rsid w:val="006224AD"/>
    <w:rsid w:val="0063276F"/>
    <w:rsid w:val="00637923"/>
    <w:rsid w:val="00645199"/>
    <w:rsid w:val="00650A16"/>
    <w:rsid w:val="00654B4D"/>
    <w:rsid w:val="00657EF5"/>
    <w:rsid w:val="006614E8"/>
    <w:rsid w:val="00674752"/>
    <w:rsid w:val="00696A46"/>
    <w:rsid w:val="006A1A7C"/>
    <w:rsid w:val="006B3D9C"/>
    <w:rsid w:val="006B49E1"/>
    <w:rsid w:val="0070160C"/>
    <w:rsid w:val="00701814"/>
    <w:rsid w:val="00703601"/>
    <w:rsid w:val="007044CE"/>
    <w:rsid w:val="00705E16"/>
    <w:rsid w:val="007175A2"/>
    <w:rsid w:val="00720EB8"/>
    <w:rsid w:val="00724329"/>
    <w:rsid w:val="007260A6"/>
    <w:rsid w:val="00732D14"/>
    <w:rsid w:val="00735567"/>
    <w:rsid w:val="00735ACC"/>
    <w:rsid w:val="00736DFC"/>
    <w:rsid w:val="007535C3"/>
    <w:rsid w:val="007540B6"/>
    <w:rsid w:val="00755801"/>
    <w:rsid w:val="007642AC"/>
    <w:rsid w:val="0078202F"/>
    <w:rsid w:val="00784179"/>
    <w:rsid w:val="007873A5"/>
    <w:rsid w:val="00790A65"/>
    <w:rsid w:val="00791BB6"/>
    <w:rsid w:val="007971BE"/>
    <w:rsid w:val="007B10C3"/>
    <w:rsid w:val="007B3E0F"/>
    <w:rsid w:val="007B4BBB"/>
    <w:rsid w:val="007C2B58"/>
    <w:rsid w:val="007D713B"/>
    <w:rsid w:val="007D7187"/>
    <w:rsid w:val="008036F1"/>
    <w:rsid w:val="00810F18"/>
    <w:rsid w:val="0081498C"/>
    <w:rsid w:val="00826AEA"/>
    <w:rsid w:val="00840051"/>
    <w:rsid w:val="00840FD6"/>
    <w:rsid w:val="008767BC"/>
    <w:rsid w:val="00881A14"/>
    <w:rsid w:val="00887345"/>
    <w:rsid w:val="008937B1"/>
    <w:rsid w:val="00897996"/>
    <w:rsid w:val="008A35C8"/>
    <w:rsid w:val="008B2730"/>
    <w:rsid w:val="008B4B59"/>
    <w:rsid w:val="008D1D18"/>
    <w:rsid w:val="008D3DBB"/>
    <w:rsid w:val="008D7D35"/>
    <w:rsid w:val="008E31CA"/>
    <w:rsid w:val="0090168C"/>
    <w:rsid w:val="009211F7"/>
    <w:rsid w:val="00946C25"/>
    <w:rsid w:val="009627D4"/>
    <w:rsid w:val="009845BC"/>
    <w:rsid w:val="00985F9E"/>
    <w:rsid w:val="0098685E"/>
    <w:rsid w:val="00991C86"/>
    <w:rsid w:val="009A198C"/>
    <w:rsid w:val="009A4360"/>
    <w:rsid w:val="009A78A9"/>
    <w:rsid w:val="009B4721"/>
    <w:rsid w:val="009C29A0"/>
    <w:rsid w:val="009C49EB"/>
    <w:rsid w:val="009C6DBF"/>
    <w:rsid w:val="009C70DE"/>
    <w:rsid w:val="009E0F68"/>
    <w:rsid w:val="009E40C0"/>
    <w:rsid w:val="009E7D16"/>
    <w:rsid w:val="009F02F4"/>
    <w:rsid w:val="009F0DFF"/>
    <w:rsid w:val="009F3111"/>
    <w:rsid w:val="009F473E"/>
    <w:rsid w:val="009F4B84"/>
    <w:rsid w:val="009F6089"/>
    <w:rsid w:val="00A0661B"/>
    <w:rsid w:val="00A1467F"/>
    <w:rsid w:val="00A161A3"/>
    <w:rsid w:val="00A255F3"/>
    <w:rsid w:val="00A25E13"/>
    <w:rsid w:val="00A32B33"/>
    <w:rsid w:val="00A36C1B"/>
    <w:rsid w:val="00A47A2F"/>
    <w:rsid w:val="00A615CB"/>
    <w:rsid w:val="00A65BEB"/>
    <w:rsid w:val="00A87A01"/>
    <w:rsid w:val="00AA3AA0"/>
    <w:rsid w:val="00AC3D62"/>
    <w:rsid w:val="00AE0722"/>
    <w:rsid w:val="00B01FF1"/>
    <w:rsid w:val="00B23349"/>
    <w:rsid w:val="00B410AA"/>
    <w:rsid w:val="00B42557"/>
    <w:rsid w:val="00B42CD8"/>
    <w:rsid w:val="00B44FDC"/>
    <w:rsid w:val="00B47385"/>
    <w:rsid w:val="00B62551"/>
    <w:rsid w:val="00B70007"/>
    <w:rsid w:val="00B72275"/>
    <w:rsid w:val="00B73592"/>
    <w:rsid w:val="00BA239C"/>
    <w:rsid w:val="00BA4605"/>
    <w:rsid w:val="00BA7419"/>
    <w:rsid w:val="00BC3210"/>
    <w:rsid w:val="00BC5256"/>
    <w:rsid w:val="00BC6616"/>
    <w:rsid w:val="00BC6793"/>
    <w:rsid w:val="00BF1121"/>
    <w:rsid w:val="00C20363"/>
    <w:rsid w:val="00C27F6D"/>
    <w:rsid w:val="00C400BA"/>
    <w:rsid w:val="00C409FE"/>
    <w:rsid w:val="00C44531"/>
    <w:rsid w:val="00C46D17"/>
    <w:rsid w:val="00C57F1F"/>
    <w:rsid w:val="00C64CD8"/>
    <w:rsid w:val="00C70151"/>
    <w:rsid w:val="00C925FB"/>
    <w:rsid w:val="00C936DF"/>
    <w:rsid w:val="00C9787D"/>
    <w:rsid w:val="00CB19C4"/>
    <w:rsid w:val="00CB6FB3"/>
    <w:rsid w:val="00CD0904"/>
    <w:rsid w:val="00CD1512"/>
    <w:rsid w:val="00CD6E48"/>
    <w:rsid w:val="00CE6A8E"/>
    <w:rsid w:val="00CF5E0B"/>
    <w:rsid w:val="00D075A5"/>
    <w:rsid w:val="00D108DC"/>
    <w:rsid w:val="00D11B87"/>
    <w:rsid w:val="00D131C4"/>
    <w:rsid w:val="00D20E8A"/>
    <w:rsid w:val="00D33D2D"/>
    <w:rsid w:val="00D4007C"/>
    <w:rsid w:val="00D52886"/>
    <w:rsid w:val="00D634B8"/>
    <w:rsid w:val="00D7105E"/>
    <w:rsid w:val="00D777EB"/>
    <w:rsid w:val="00D93C2F"/>
    <w:rsid w:val="00DA7100"/>
    <w:rsid w:val="00DB0BB2"/>
    <w:rsid w:val="00DC154F"/>
    <w:rsid w:val="00DC5210"/>
    <w:rsid w:val="00DC625F"/>
    <w:rsid w:val="00DC6609"/>
    <w:rsid w:val="00DC66E0"/>
    <w:rsid w:val="00DD2443"/>
    <w:rsid w:val="00DD523A"/>
    <w:rsid w:val="00DD6CC2"/>
    <w:rsid w:val="00DE6AD5"/>
    <w:rsid w:val="00DF49C9"/>
    <w:rsid w:val="00E1249D"/>
    <w:rsid w:val="00E25AA0"/>
    <w:rsid w:val="00E30948"/>
    <w:rsid w:val="00E45077"/>
    <w:rsid w:val="00E463EC"/>
    <w:rsid w:val="00E57BE2"/>
    <w:rsid w:val="00E73B9C"/>
    <w:rsid w:val="00E829E9"/>
    <w:rsid w:val="00E962D3"/>
    <w:rsid w:val="00EB1A9D"/>
    <w:rsid w:val="00EB21D9"/>
    <w:rsid w:val="00EB37D3"/>
    <w:rsid w:val="00EB539B"/>
    <w:rsid w:val="00ED3CBA"/>
    <w:rsid w:val="00EE1B5C"/>
    <w:rsid w:val="00EE1BB5"/>
    <w:rsid w:val="00EF2497"/>
    <w:rsid w:val="00F07EAB"/>
    <w:rsid w:val="00F112D6"/>
    <w:rsid w:val="00F162BF"/>
    <w:rsid w:val="00F23705"/>
    <w:rsid w:val="00F37781"/>
    <w:rsid w:val="00F40906"/>
    <w:rsid w:val="00F41478"/>
    <w:rsid w:val="00F61C39"/>
    <w:rsid w:val="00F82AC3"/>
    <w:rsid w:val="00F835E6"/>
    <w:rsid w:val="00F904FA"/>
    <w:rsid w:val="00F92F8E"/>
    <w:rsid w:val="00FA2D14"/>
    <w:rsid w:val="00FD1AC1"/>
    <w:rsid w:val="00FE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Arial" w:hAnsi="Arial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de">
    <w:name w:val="Code"/>
    <w:basedOn w:val="Paragraph"/>
    <w:link w:val="CodeChar"/>
    <w:rsid w:val="00CD0904"/>
    <w:pPr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a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a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Warning">
    <w:name w:val="Warning"/>
    <w:basedOn w:val="Note"/>
    <w:next w:val="a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a"/>
    <w:pPr>
      <w:shd w:val="clear" w:color="auto" w:fill="F5FFF5"/>
    </w:pPr>
    <w:rPr>
      <w:color w:val="759545"/>
    </w:rPr>
  </w:style>
  <w:style w:type="paragraph" w:customStyle="1" w:styleId="Paragraph">
    <w:name w:val="Paragraph"/>
    <w:pPr>
      <w:spacing w:before="120" w:after="120"/>
      <w:jc w:val="both"/>
    </w:pPr>
    <w:rPr>
      <w:rFonts w:ascii="Arial" w:hAnsi="Arial"/>
      <w:lang w:val="ru-RU" w:eastAsia="ru-RU"/>
    </w:rPr>
  </w:style>
  <w:style w:type="paragraph" w:customStyle="1" w:styleId="PARTHeader">
    <w:name w:val="PART Header"/>
    <w:basedOn w:val="Title1"/>
    <w:next w:val="Paragraph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pPr>
      <w:outlineLvl w:val="4"/>
    </w:pPr>
    <w:rPr>
      <w:sz w:val="20"/>
    </w:rPr>
  </w:style>
  <w:style w:type="character" w:customStyle="1" w:styleId="NUMBER">
    <w:name w:val="&lt;NUMBER&gt;"/>
    <w:basedOn w:val="a0"/>
  </w:style>
  <w:style w:type="paragraph" w:customStyle="1" w:styleId="Epigraph">
    <w:name w:val="Epigraph"/>
    <w:basedOn w:val="Paragraph"/>
    <w:next w:val="Paragraph"/>
    <w:pPr>
      <w:spacing w:before="0" w:after="0"/>
      <w:jc w:val="right"/>
    </w:pPr>
    <w:rPr>
      <w:rFonts w:ascii="Courier New" w:hAnsi="Courier New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COMMENT">
    <w:name w:val="&lt;COMMENT&gt;"/>
    <w:basedOn w:val="a0"/>
    <w:rPr>
      <w:color w:val="008800"/>
      <w:lang w:val="ru-RU"/>
    </w:rPr>
  </w:style>
  <w:style w:type="paragraph" w:customStyle="1" w:styleId="XMLTAG">
    <w:name w:val="XML TAG"/>
    <w:basedOn w:val="Code"/>
    <w:next w:val="Paragraph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pPr>
      <w:numPr>
        <w:numId w:val="2"/>
      </w:numPr>
    </w:pPr>
  </w:style>
  <w:style w:type="paragraph" w:customStyle="1" w:styleId="OL">
    <w:name w:val="OL"/>
    <w:basedOn w:val="UL"/>
    <w:pPr>
      <w:numPr>
        <w:numId w:val="1"/>
      </w:numPr>
    </w:pPr>
  </w:style>
  <w:style w:type="character" w:customStyle="1" w:styleId="CodeNone">
    <w:name w:val="Code.None"/>
    <w:basedOn w:val="a0"/>
    <w:rsid w:val="002534BF"/>
    <w:rPr>
      <w:color w:val="auto"/>
      <w:bdr w:val="none" w:sz="0" w:space="0" w:color="auto"/>
      <w:shd w:val="clear" w:color="auto" w:fill="F4F4F4"/>
    </w:rPr>
  </w:style>
  <w:style w:type="character" w:customStyle="1" w:styleId="KEYWORD">
    <w:name w:val="&lt;KEYWORD&gt;"/>
    <w:basedOn w:val="a0"/>
    <w:rPr>
      <w:color w:val="0000FF"/>
    </w:rPr>
  </w:style>
  <w:style w:type="character" w:customStyle="1" w:styleId="PREPROCESSOR">
    <w:name w:val="&lt;PREPROCESSOR&gt;"/>
    <w:basedOn w:val="a0"/>
    <w:rPr>
      <w:color w:val="0000FF"/>
    </w:rPr>
  </w:style>
  <w:style w:type="paragraph" w:styleId="a5">
    <w:name w:val="caption"/>
    <w:basedOn w:val="Paragraph"/>
    <w:next w:val="Paragraph"/>
    <w:qFormat/>
    <w:rPr>
      <w:bCs/>
      <w:i/>
    </w:rPr>
  </w:style>
  <w:style w:type="character" w:customStyle="1" w:styleId="STRING">
    <w:name w:val="&lt;STRING&gt;"/>
    <w:basedOn w:val="a0"/>
    <w:rPr>
      <w:color w:val="007777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pPr>
      <w:keepNext/>
    </w:pPr>
    <w:rPr>
      <w:i/>
    </w:rPr>
  </w:style>
  <w:style w:type="paragraph" w:customStyle="1" w:styleId="Subtitle1">
    <w:name w:val="Subtitle1"/>
    <w:basedOn w:val="Title1"/>
    <w:next w:val="Paragraph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Pr>
      <w:color w:val="FF00FF"/>
    </w:rPr>
  </w:style>
  <w:style w:type="paragraph" w:customStyle="1" w:styleId="H1">
    <w:name w:val="&lt;H1&gt;"/>
    <w:basedOn w:val="Title1"/>
    <w:next w:val="Paragraph"/>
    <w:rsid w:val="00CD0904"/>
    <w:pPr>
      <w:keepNext/>
      <w:keepLines/>
    </w:pPr>
  </w:style>
  <w:style w:type="paragraph" w:customStyle="1" w:styleId="H2">
    <w:name w:val="&lt;H2&gt;"/>
    <w:basedOn w:val="Subtitle1"/>
    <w:next w:val="Paragraph"/>
    <w:rsid w:val="00CD0904"/>
    <w:pPr>
      <w:keepNext/>
      <w:keepLines/>
    </w:pPr>
  </w:style>
  <w:style w:type="paragraph" w:customStyle="1" w:styleId="H3">
    <w:name w:val="&lt;H3&gt;"/>
    <w:basedOn w:val="PARTHeader"/>
    <w:next w:val="Paragraph"/>
    <w:rsid w:val="00CD0904"/>
    <w:pPr>
      <w:keepNext/>
      <w:keepLines/>
      <w:spacing w:after="40"/>
      <w:contextualSpacing/>
    </w:pPr>
  </w:style>
  <w:style w:type="paragraph" w:customStyle="1" w:styleId="H4">
    <w:name w:val="&lt;H4&gt;"/>
    <w:basedOn w:val="SECTIONHeader"/>
    <w:next w:val="Paragraph"/>
    <w:rsid w:val="00CD0904"/>
    <w:pPr>
      <w:keepNext/>
      <w:keepLines/>
      <w:spacing w:before="80" w:after="40"/>
      <w:contextualSpacing/>
    </w:pPr>
  </w:style>
  <w:style w:type="paragraph" w:customStyle="1" w:styleId="H5">
    <w:name w:val="&lt;H5&gt;"/>
    <w:basedOn w:val="SUBSECTIONHeader"/>
    <w:next w:val="Paragraph"/>
    <w:rsid w:val="00CD0904"/>
    <w:pPr>
      <w:keepNext/>
      <w:keepLines/>
      <w:spacing w:before="80" w:after="40"/>
      <w:contextualSpacing/>
    </w:pPr>
  </w:style>
  <w:style w:type="paragraph" w:styleId="a7">
    <w:name w:val="Plain Text"/>
    <w:basedOn w:val="a"/>
    <w:rPr>
      <w:rFonts w:ascii="Courier New" w:hAnsi="Courier New" w:cs="Courier New"/>
      <w:szCs w:val="20"/>
    </w:rPr>
  </w:style>
  <w:style w:type="character" w:customStyle="1" w:styleId="CodeChar">
    <w:name w:val="Code Char"/>
    <w:basedOn w:val="a0"/>
    <w:link w:val="Code"/>
    <w:rsid w:val="00CD0904"/>
    <w:rPr>
      <w:rFonts w:ascii="Courier New" w:hAnsi="Courier New"/>
      <w:noProof/>
      <w:color w:val="000000"/>
      <w:sz w:val="18"/>
      <w:lang w:val="en-US" w:eastAsia="ru-RU" w:bidi="ar-SA"/>
    </w:rPr>
  </w:style>
  <w:style w:type="table" w:styleId="a8">
    <w:name w:val="Table Grid"/>
    <w:basedOn w:val="a1"/>
    <w:rsid w:val="000154D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semiHidden/>
    <w:rsid w:val="000154DB"/>
    <w:rPr>
      <w:sz w:val="16"/>
      <w:szCs w:val="16"/>
    </w:rPr>
  </w:style>
  <w:style w:type="paragraph" w:styleId="aa">
    <w:name w:val="annotation text"/>
    <w:basedOn w:val="a"/>
    <w:semiHidden/>
    <w:rsid w:val="000154DB"/>
    <w:rPr>
      <w:szCs w:val="20"/>
    </w:rPr>
  </w:style>
  <w:style w:type="paragraph" w:customStyle="1" w:styleId="Metadata">
    <w:name w:val="Metadata"/>
    <w:basedOn w:val="a"/>
    <w:rsid w:val="000154DB"/>
    <w:pPr>
      <w:spacing w:before="180" w:after="180"/>
      <w:ind w:left="1620" w:hanging="1620"/>
      <w:jc w:val="left"/>
    </w:pPr>
    <w:rPr>
      <w:szCs w:val="20"/>
    </w:rPr>
  </w:style>
  <w:style w:type="paragraph" w:styleId="ab">
    <w:name w:val="Balloon Text"/>
    <w:basedOn w:val="a"/>
    <w:semiHidden/>
    <w:rsid w:val="000154DB"/>
    <w:rPr>
      <w:rFonts w:ascii="Tahoma" w:hAnsi="Tahoma" w:cs="Tahoma"/>
      <w:sz w:val="16"/>
      <w:szCs w:val="16"/>
    </w:rPr>
  </w:style>
  <w:style w:type="paragraph" w:customStyle="1" w:styleId="LiteratureListOL">
    <w:name w:val="LiteratureListOL"/>
    <w:next w:val="Paragraph"/>
    <w:rsid w:val="00580755"/>
    <w:pPr>
      <w:numPr>
        <w:numId w:val="3"/>
      </w:numPr>
      <w:contextualSpacing/>
    </w:pPr>
    <w:rPr>
      <w:rFonts w:ascii="Arial" w:hAnsi="Arial"/>
      <w:lang w:val="ru-RU" w:eastAsia="ru-RU"/>
    </w:rPr>
  </w:style>
  <w:style w:type="paragraph" w:customStyle="1" w:styleId="LiteratureListUL">
    <w:name w:val="LiteratureListUL"/>
    <w:basedOn w:val="UL"/>
    <w:next w:val="Paragraph"/>
    <w:rsid w:val="000B0737"/>
  </w:style>
  <w:style w:type="paragraph" w:styleId="ac">
    <w:name w:val="annotation subject"/>
    <w:basedOn w:val="aa"/>
    <w:next w:val="aa"/>
    <w:semiHidden/>
    <w:rsid w:val="00C2036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E7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E7D1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="Arial" w:hAnsi="Arial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de">
    <w:name w:val="Code"/>
    <w:basedOn w:val="Paragraph"/>
    <w:link w:val="CodeChar"/>
    <w:rsid w:val="00CD0904"/>
    <w:pPr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a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a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a3">
    <w:name w:val="Hyperlink"/>
    <w:basedOn w:val="a0"/>
    <w:rPr>
      <w:color w:val="0000FF"/>
      <w:u w:val="single"/>
    </w:rPr>
  </w:style>
  <w:style w:type="paragraph" w:customStyle="1" w:styleId="Warning">
    <w:name w:val="Warning"/>
    <w:basedOn w:val="Note"/>
    <w:next w:val="a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a"/>
    <w:pPr>
      <w:shd w:val="clear" w:color="auto" w:fill="F5FFF5"/>
    </w:pPr>
    <w:rPr>
      <w:color w:val="759545"/>
    </w:rPr>
  </w:style>
  <w:style w:type="paragraph" w:customStyle="1" w:styleId="Paragraph">
    <w:name w:val="Paragraph"/>
    <w:pPr>
      <w:spacing w:before="120" w:after="120"/>
      <w:jc w:val="both"/>
    </w:pPr>
    <w:rPr>
      <w:rFonts w:ascii="Arial" w:hAnsi="Arial"/>
      <w:lang w:val="ru-RU" w:eastAsia="ru-RU"/>
    </w:rPr>
  </w:style>
  <w:style w:type="paragraph" w:customStyle="1" w:styleId="PARTHeader">
    <w:name w:val="PART Header"/>
    <w:basedOn w:val="Title1"/>
    <w:next w:val="Paragraph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pPr>
      <w:outlineLvl w:val="4"/>
    </w:pPr>
    <w:rPr>
      <w:sz w:val="20"/>
    </w:rPr>
  </w:style>
  <w:style w:type="character" w:customStyle="1" w:styleId="NUMBER">
    <w:name w:val="&lt;NUMBER&gt;"/>
    <w:basedOn w:val="a0"/>
  </w:style>
  <w:style w:type="paragraph" w:customStyle="1" w:styleId="Epigraph">
    <w:name w:val="Epigraph"/>
    <w:basedOn w:val="Paragraph"/>
    <w:next w:val="Paragraph"/>
    <w:pPr>
      <w:spacing w:before="0" w:after="0"/>
      <w:jc w:val="right"/>
    </w:pPr>
    <w:rPr>
      <w:rFonts w:ascii="Courier New" w:hAnsi="Courier New"/>
    </w:rPr>
  </w:style>
  <w:style w:type="character" w:styleId="a4">
    <w:name w:val="FollowedHyperlink"/>
    <w:basedOn w:val="a0"/>
    <w:rPr>
      <w:color w:val="800080"/>
      <w:u w:val="single"/>
    </w:rPr>
  </w:style>
  <w:style w:type="character" w:customStyle="1" w:styleId="COMMENT">
    <w:name w:val="&lt;COMMENT&gt;"/>
    <w:basedOn w:val="a0"/>
    <w:rPr>
      <w:color w:val="008800"/>
      <w:lang w:val="ru-RU"/>
    </w:rPr>
  </w:style>
  <w:style w:type="paragraph" w:customStyle="1" w:styleId="XMLTAG">
    <w:name w:val="XML TAG"/>
    <w:basedOn w:val="Code"/>
    <w:next w:val="Paragraph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pPr>
      <w:numPr>
        <w:numId w:val="2"/>
      </w:numPr>
    </w:pPr>
  </w:style>
  <w:style w:type="paragraph" w:customStyle="1" w:styleId="OL">
    <w:name w:val="OL"/>
    <w:basedOn w:val="UL"/>
    <w:pPr>
      <w:numPr>
        <w:numId w:val="1"/>
      </w:numPr>
    </w:pPr>
  </w:style>
  <w:style w:type="character" w:customStyle="1" w:styleId="CodeNone">
    <w:name w:val="Code.None"/>
    <w:basedOn w:val="a0"/>
    <w:rsid w:val="002534BF"/>
    <w:rPr>
      <w:color w:val="auto"/>
      <w:bdr w:val="none" w:sz="0" w:space="0" w:color="auto"/>
      <w:shd w:val="clear" w:color="auto" w:fill="F4F4F4"/>
    </w:rPr>
  </w:style>
  <w:style w:type="character" w:customStyle="1" w:styleId="KEYWORD">
    <w:name w:val="&lt;KEYWORD&gt;"/>
    <w:basedOn w:val="a0"/>
    <w:rPr>
      <w:color w:val="0000FF"/>
    </w:rPr>
  </w:style>
  <w:style w:type="character" w:customStyle="1" w:styleId="PREPROCESSOR">
    <w:name w:val="&lt;PREPROCESSOR&gt;"/>
    <w:basedOn w:val="a0"/>
    <w:rPr>
      <w:color w:val="0000FF"/>
    </w:rPr>
  </w:style>
  <w:style w:type="paragraph" w:styleId="a5">
    <w:name w:val="caption"/>
    <w:basedOn w:val="Paragraph"/>
    <w:next w:val="Paragraph"/>
    <w:qFormat/>
    <w:rPr>
      <w:bCs/>
      <w:i/>
    </w:rPr>
  </w:style>
  <w:style w:type="character" w:customStyle="1" w:styleId="STRING">
    <w:name w:val="&lt;STRING&gt;"/>
    <w:basedOn w:val="a0"/>
    <w:rPr>
      <w:color w:val="007777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pPr>
      <w:keepNext/>
    </w:pPr>
    <w:rPr>
      <w:i/>
    </w:rPr>
  </w:style>
  <w:style w:type="paragraph" w:customStyle="1" w:styleId="Subtitle1">
    <w:name w:val="Subtitle1"/>
    <w:basedOn w:val="Title1"/>
    <w:next w:val="Paragraph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Pr>
      <w:color w:val="FF00FF"/>
    </w:rPr>
  </w:style>
  <w:style w:type="paragraph" w:customStyle="1" w:styleId="H1">
    <w:name w:val="&lt;H1&gt;"/>
    <w:basedOn w:val="Title1"/>
    <w:next w:val="Paragraph"/>
    <w:rsid w:val="00CD0904"/>
    <w:pPr>
      <w:keepNext/>
      <w:keepLines/>
    </w:pPr>
  </w:style>
  <w:style w:type="paragraph" w:customStyle="1" w:styleId="H2">
    <w:name w:val="&lt;H2&gt;"/>
    <w:basedOn w:val="Subtitle1"/>
    <w:next w:val="Paragraph"/>
    <w:rsid w:val="00CD0904"/>
    <w:pPr>
      <w:keepNext/>
      <w:keepLines/>
    </w:pPr>
  </w:style>
  <w:style w:type="paragraph" w:customStyle="1" w:styleId="H3">
    <w:name w:val="&lt;H3&gt;"/>
    <w:basedOn w:val="PARTHeader"/>
    <w:next w:val="Paragraph"/>
    <w:rsid w:val="00CD0904"/>
    <w:pPr>
      <w:keepNext/>
      <w:keepLines/>
      <w:spacing w:after="40"/>
      <w:contextualSpacing/>
    </w:pPr>
  </w:style>
  <w:style w:type="paragraph" w:customStyle="1" w:styleId="H4">
    <w:name w:val="&lt;H4&gt;"/>
    <w:basedOn w:val="SECTIONHeader"/>
    <w:next w:val="Paragraph"/>
    <w:rsid w:val="00CD0904"/>
    <w:pPr>
      <w:keepNext/>
      <w:keepLines/>
      <w:spacing w:before="80" w:after="40"/>
      <w:contextualSpacing/>
    </w:pPr>
  </w:style>
  <w:style w:type="paragraph" w:customStyle="1" w:styleId="H5">
    <w:name w:val="&lt;H5&gt;"/>
    <w:basedOn w:val="SUBSECTIONHeader"/>
    <w:next w:val="Paragraph"/>
    <w:rsid w:val="00CD0904"/>
    <w:pPr>
      <w:keepNext/>
      <w:keepLines/>
      <w:spacing w:before="80" w:after="40"/>
      <w:contextualSpacing/>
    </w:pPr>
  </w:style>
  <w:style w:type="paragraph" w:styleId="a7">
    <w:name w:val="Plain Text"/>
    <w:basedOn w:val="a"/>
    <w:rPr>
      <w:rFonts w:ascii="Courier New" w:hAnsi="Courier New" w:cs="Courier New"/>
      <w:szCs w:val="20"/>
    </w:rPr>
  </w:style>
  <w:style w:type="character" w:customStyle="1" w:styleId="CodeChar">
    <w:name w:val="Code Char"/>
    <w:basedOn w:val="a0"/>
    <w:link w:val="Code"/>
    <w:rsid w:val="00CD0904"/>
    <w:rPr>
      <w:rFonts w:ascii="Courier New" w:hAnsi="Courier New"/>
      <w:noProof/>
      <w:color w:val="000000"/>
      <w:sz w:val="18"/>
      <w:lang w:val="en-US" w:eastAsia="ru-RU" w:bidi="ar-SA"/>
    </w:rPr>
  </w:style>
  <w:style w:type="table" w:styleId="a8">
    <w:name w:val="Table Grid"/>
    <w:basedOn w:val="a1"/>
    <w:rsid w:val="000154D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semiHidden/>
    <w:rsid w:val="000154DB"/>
    <w:rPr>
      <w:sz w:val="16"/>
      <w:szCs w:val="16"/>
    </w:rPr>
  </w:style>
  <w:style w:type="paragraph" w:styleId="aa">
    <w:name w:val="annotation text"/>
    <w:basedOn w:val="a"/>
    <w:semiHidden/>
    <w:rsid w:val="000154DB"/>
    <w:rPr>
      <w:szCs w:val="20"/>
    </w:rPr>
  </w:style>
  <w:style w:type="paragraph" w:customStyle="1" w:styleId="Metadata">
    <w:name w:val="Metadata"/>
    <w:basedOn w:val="a"/>
    <w:rsid w:val="000154DB"/>
    <w:pPr>
      <w:spacing w:before="180" w:after="180"/>
      <w:ind w:left="1620" w:hanging="1620"/>
      <w:jc w:val="left"/>
    </w:pPr>
    <w:rPr>
      <w:szCs w:val="20"/>
    </w:rPr>
  </w:style>
  <w:style w:type="paragraph" w:styleId="ab">
    <w:name w:val="Balloon Text"/>
    <w:basedOn w:val="a"/>
    <w:semiHidden/>
    <w:rsid w:val="000154DB"/>
    <w:rPr>
      <w:rFonts w:ascii="Tahoma" w:hAnsi="Tahoma" w:cs="Tahoma"/>
      <w:sz w:val="16"/>
      <w:szCs w:val="16"/>
    </w:rPr>
  </w:style>
  <w:style w:type="paragraph" w:customStyle="1" w:styleId="LiteratureListOL">
    <w:name w:val="LiteratureListOL"/>
    <w:next w:val="Paragraph"/>
    <w:rsid w:val="00580755"/>
    <w:pPr>
      <w:numPr>
        <w:numId w:val="3"/>
      </w:numPr>
      <w:contextualSpacing/>
    </w:pPr>
    <w:rPr>
      <w:rFonts w:ascii="Arial" w:hAnsi="Arial"/>
      <w:lang w:val="ru-RU" w:eastAsia="ru-RU"/>
    </w:rPr>
  </w:style>
  <w:style w:type="paragraph" w:customStyle="1" w:styleId="LiteratureListUL">
    <w:name w:val="LiteratureListUL"/>
    <w:basedOn w:val="UL"/>
    <w:next w:val="Paragraph"/>
    <w:rsid w:val="000B0737"/>
  </w:style>
  <w:style w:type="paragraph" w:styleId="ac">
    <w:name w:val="annotation subject"/>
    <w:basedOn w:val="aa"/>
    <w:next w:val="aa"/>
    <w:semiHidden/>
    <w:rsid w:val="00C2036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E7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E7D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SDN\RSDN%20Authoring%20Pack%202\RSDN%20Article%2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RSDN Article 2</Template>
  <TotalTime>7</TotalTime>
  <Pages>2</Pages>
  <Words>649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верстки статей RSDN</vt:lpstr>
    </vt:vector>
  </TitlesOfParts>
  <Company>The RSDN Group</Company>
  <LinksUpToDate>false</LinksUpToDate>
  <CharactersWithSpaces>1018</CharactersWithSpaces>
  <SharedDoc>false</SharedDoc>
  <HLinks>
    <vt:vector size="18" baseType="variant">
      <vt:variant>
        <vt:i4>5046329</vt:i4>
      </vt:variant>
      <vt:variant>
        <vt:i4>6</vt:i4>
      </vt:variant>
      <vt:variant>
        <vt:i4>0</vt:i4>
      </vt:variant>
      <vt:variant>
        <vt:i4>5</vt:i4>
      </vt:variant>
      <vt:variant>
        <vt:lpwstr>http://monogramma.ru/up/post_science.htm</vt:lpwstr>
      </vt:variant>
      <vt:variant>
        <vt:lpwstr/>
      </vt:variant>
      <vt:variant>
        <vt:i4>5046329</vt:i4>
      </vt:variant>
      <vt:variant>
        <vt:i4>3</vt:i4>
      </vt:variant>
      <vt:variant>
        <vt:i4>0</vt:i4>
      </vt:variant>
      <vt:variant>
        <vt:i4>5</vt:i4>
      </vt:variant>
      <vt:variant>
        <vt:lpwstr>http://monogramma.ru/up/post_science.htm</vt:lpwstr>
      </vt:variant>
      <vt:variant>
        <vt:lpwstr/>
      </vt:variant>
      <vt:variant>
        <vt:i4>6684735</vt:i4>
      </vt:variant>
      <vt:variant>
        <vt:i4>0</vt:i4>
      </vt:variant>
      <vt:variant>
        <vt:i4>0</vt:i4>
      </vt:variant>
      <vt:variant>
        <vt:i4>5</vt:i4>
      </vt:variant>
      <vt:variant>
        <vt:lpwstr>http://www.rsdn.ru/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Sergey</dc:creator>
  <cp:lastModifiedBy>Sergey</cp:lastModifiedBy>
  <cp:revision>3</cp:revision>
  <cp:lastPrinted>2011-04-25T18:52:00Z</cp:lastPrinted>
  <dcterms:created xsi:type="dcterms:W3CDTF">2011-04-25T18:45:00Z</dcterms:created>
  <dcterms:modified xsi:type="dcterms:W3CDTF">2011-04-25T18:52:00Z</dcterms:modified>
</cp:coreProperties>
</file>